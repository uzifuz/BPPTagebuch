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229" w:rsidRPr="00B77706" w:rsidRDefault="00422229" w:rsidP="000C35CB">
      <w:pPr>
        <w:pStyle w:val="DeckblattSeminararbeit"/>
        <w:rPr>
          <w:color w:val="auto"/>
          <w:lang w:val="de-AT"/>
        </w:rPr>
      </w:pPr>
      <w:bookmarkStart w:id="0" w:name="_Toc208028689"/>
      <w:bookmarkStart w:id="1" w:name="_Toc213573237"/>
      <w:bookmarkStart w:id="2" w:name="_Toc213573560"/>
      <w:bookmarkStart w:id="3" w:name="_Toc214080642"/>
    </w:p>
    <w:p w:rsidR="00422229" w:rsidRPr="00B77706" w:rsidRDefault="00422229" w:rsidP="000C35CB">
      <w:pPr>
        <w:pStyle w:val="DeckblattSeminararbeit"/>
        <w:rPr>
          <w:color w:val="auto"/>
          <w:lang w:val="de-AT"/>
        </w:rPr>
      </w:pPr>
    </w:p>
    <w:p w:rsidR="00191661" w:rsidRPr="00B77706" w:rsidRDefault="00787969" w:rsidP="000C35CB">
      <w:pPr>
        <w:pStyle w:val="DeckblattSeminararbeit"/>
        <w:rPr>
          <w:color w:val="auto"/>
          <w:lang w:val="de-AT"/>
        </w:rPr>
      </w:pPr>
      <w:r w:rsidRPr="00B77706">
        <w:rPr>
          <w:color w:val="auto"/>
          <w:lang w:val="de-AT"/>
        </w:rPr>
        <w:t>SEMINARARBEIT</w:t>
      </w:r>
    </w:p>
    <w:p w:rsidR="000C35CB" w:rsidRPr="00B77706" w:rsidRDefault="000C35CB" w:rsidP="000C35CB">
      <w:pPr>
        <w:pStyle w:val="DeckblattStudiengang"/>
        <w:rPr>
          <w:color w:val="auto"/>
          <w:lang w:val="de-AT"/>
        </w:rPr>
      </w:pPr>
      <w:r w:rsidRPr="00B77706">
        <w:rPr>
          <w:color w:val="auto"/>
          <w:lang w:val="de-AT"/>
        </w:rPr>
        <w:t xml:space="preserve">im Studiengang </w:t>
      </w:r>
      <w:r w:rsidR="00176FB4" w:rsidRPr="00B77706">
        <w:rPr>
          <w:color w:val="auto"/>
          <w:lang w:val="de-AT"/>
        </w:rPr>
        <w:t>Informatik Dual</w:t>
      </w:r>
    </w:p>
    <w:p w:rsidR="009C730A" w:rsidRPr="00B77706" w:rsidRDefault="009E7D19" w:rsidP="000C35CB">
      <w:pPr>
        <w:pStyle w:val="DeckblattStudiengang"/>
        <w:rPr>
          <w:color w:val="auto"/>
          <w:lang w:val="de-AT"/>
        </w:rPr>
      </w:pPr>
      <w:r w:rsidRPr="00B77706">
        <w:rPr>
          <w:color w:val="auto"/>
          <w:lang w:val="de-AT"/>
        </w:rPr>
        <w:t xml:space="preserve">Lehrveranstaltung </w:t>
      </w:r>
      <w:r w:rsidR="00176FB4" w:rsidRPr="00B77706">
        <w:rPr>
          <w:color w:val="auto"/>
          <w:lang w:val="de-AT"/>
        </w:rPr>
        <w:t>Betriebspraxisphase 1</w:t>
      </w:r>
    </w:p>
    <w:p w:rsidR="006F5B35" w:rsidRPr="00B77706" w:rsidRDefault="006F5B35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894018" w:rsidP="006F5B35">
      <w:pPr>
        <w:rPr>
          <w:lang w:val="de-AT"/>
        </w:rPr>
      </w:pPr>
    </w:p>
    <w:p w:rsidR="00894018" w:rsidRPr="00B77706" w:rsidRDefault="00176FB4" w:rsidP="00894018">
      <w:pPr>
        <w:pStyle w:val="DeckblattArbeitstitel"/>
        <w:rPr>
          <w:lang w:val="de-AT"/>
        </w:rPr>
      </w:pPr>
      <w:r w:rsidRPr="00B77706">
        <w:rPr>
          <w:lang w:val="de-AT"/>
        </w:rPr>
        <w:t>Lerntagebuch</w:t>
      </w:r>
    </w:p>
    <w:p w:rsidR="00191661" w:rsidRPr="00B77706" w:rsidRDefault="00191661" w:rsidP="00F232C9">
      <w:pPr>
        <w:rPr>
          <w:lang w:val="de-AT"/>
        </w:rPr>
      </w:pPr>
    </w:p>
    <w:p w:rsidR="00C15632" w:rsidRPr="00B77706" w:rsidRDefault="00C15632" w:rsidP="00F232C9">
      <w:pPr>
        <w:rPr>
          <w:lang w:val="de-AT"/>
        </w:rPr>
      </w:pPr>
    </w:p>
    <w:p w:rsidR="000C35CB" w:rsidRPr="00B77706" w:rsidRDefault="000C35CB" w:rsidP="00F232C9">
      <w:pPr>
        <w:rPr>
          <w:lang w:val="de-AT"/>
        </w:rPr>
      </w:pPr>
    </w:p>
    <w:p w:rsidR="00787969" w:rsidRPr="00B77706" w:rsidRDefault="00787969" w:rsidP="00F232C9">
      <w:pPr>
        <w:rPr>
          <w:lang w:val="de-AT"/>
        </w:rPr>
      </w:pPr>
    </w:p>
    <w:p w:rsidR="00191661" w:rsidRPr="00B77706" w:rsidRDefault="00894018" w:rsidP="00F232C9">
      <w:pPr>
        <w:pStyle w:val="DeckblattAutor"/>
        <w:rPr>
          <w:lang w:val="de-AT"/>
        </w:rPr>
      </w:pPr>
      <w:r w:rsidRPr="00B77706">
        <w:rPr>
          <w:lang w:val="de-AT"/>
        </w:rPr>
        <w:t>A</w:t>
      </w:r>
      <w:r w:rsidR="00191661" w:rsidRPr="00B77706">
        <w:rPr>
          <w:lang w:val="de-AT"/>
        </w:rPr>
        <w:t>usg</w:t>
      </w:r>
      <w:r w:rsidR="000C35CB" w:rsidRPr="00B77706">
        <w:rPr>
          <w:lang w:val="de-AT"/>
        </w:rPr>
        <w:t>eführt von</w:t>
      </w:r>
      <w:r w:rsidRPr="00B77706">
        <w:rPr>
          <w:lang w:val="de-AT"/>
        </w:rPr>
        <w:t>:</w:t>
      </w:r>
      <w:r w:rsidR="000C35CB" w:rsidRPr="00B77706">
        <w:rPr>
          <w:lang w:val="de-AT"/>
        </w:rPr>
        <w:t xml:space="preserve"> </w:t>
      </w:r>
      <w:r w:rsidR="00176FB4" w:rsidRPr="00B77706">
        <w:rPr>
          <w:lang w:val="de-AT"/>
        </w:rPr>
        <w:t>Paul Diemt</w:t>
      </w:r>
      <w:r w:rsidR="000C35CB" w:rsidRPr="00B77706">
        <w:rPr>
          <w:lang w:val="de-AT"/>
        </w:rPr>
        <w:br/>
      </w:r>
      <w:r w:rsidRPr="00B77706">
        <w:rPr>
          <w:lang w:val="de-AT"/>
        </w:rPr>
        <w:t xml:space="preserve">Personenkennzeichen: </w:t>
      </w:r>
      <w:r w:rsidR="00176FB4" w:rsidRPr="00B77706">
        <w:rPr>
          <w:lang w:val="de-AT"/>
        </w:rPr>
        <w:t>if20b272</w:t>
      </w:r>
    </w:p>
    <w:p w:rsidR="00426944" w:rsidRPr="00B77706" w:rsidRDefault="00426944" w:rsidP="002E523E">
      <w:pPr>
        <w:rPr>
          <w:lang w:val="de-AT"/>
        </w:rPr>
      </w:pPr>
    </w:p>
    <w:p w:rsidR="00C15632" w:rsidRPr="00B77706" w:rsidRDefault="00C15632" w:rsidP="002E523E">
      <w:pPr>
        <w:rPr>
          <w:lang w:val="de-AT"/>
        </w:rPr>
      </w:pPr>
    </w:p>
    <w:p w:rsidR="00426944" w:rsidRPr="00B77706" w:rsidRDefault="00191661" w:rsidP="00F232C9">
      <w:pPr>
        <w:pStyle w:val="DeckblattAutor"/>
        <w:rPr>
          <w:lang w:val="de-AT"/>
        </w:rPr>
      </w:pPr>
      <w:r w:rsidRPr="00B77706">
        <w:rPr>
          <w:lang w:val="de-AT"/>
        </w:rPr>
        <w:t xml:space="preserve">BegutachterIn: </w:t>
      </w:r>
    </w:p>
    <w:p w:rsidR="00426944" w:rsidRPr="00B77706" w:rsidRDefault="00426944" w:rsidP="002E523E">
      <w:pPr>
        <w:rPr>
          <w:lang w:val="de-AT"/>
        </w:rPr>
      </w:pPr>
    </w:p>
    <w:p w:rsidR="00787969" w:rsidRPr="00B77706" w:rsidRDefault="00787969" w:rsidP="002E523E">
      <w:pPr>
        <w:rPr>
          <w:lang w:val="de-AT"/>
        </w:rPr>
      </w:pPr>
    </w:p>
    <w:p w:rsidR="000C35CB" w:rsidRPr="00B77706" w:rsidRDefault="00191661" w:rsidP="00426944">
      <w:pPr>
        <w:pStyle w:val="DeckblattAutor"/>
        <w:rPr>
          <w:lang w:val="de-AT"/>
        </w:rPr>
      </w:pPr>
      <w:r w:rsidRPr="00B77706">
        <w:rPr>
          <w:lang w:val="de-AT"/>
        </w:rPr>
        <w:t>Ort, Datum</w:t>
      </w:r>
    </w:p>
    <w:p w:rsidR="0076111C" w:rsidRPr="00B77706" w:rsidRDefault="0076111C" w:rsidP="00191661">
      <w:pPr>
        <w:rPr>
          <w:lang w:val="de-AT"/>
        </w:rPr>
      </w:pPr>
    </w:p>
    <w:p w:rsidR="0076111C" w:rsidRPr="00B77706" w:rsidRDefault="0076111C" w:rsidP="00191661">
      <w:pPr>
        <w:rPr>
          <w:lang w:val="de-AT"/>
        </w:rPr>
      </w:pPr>
    </w:p>
    <w:p w:rsidR="0076111C" w:rsidRPr="00B77706" w:rsidRDefault="0076111C" w:rsidP="00191661">
      <w:pPr>
        <w:rPr>
          <w:lang w:val="de-AT"/>
        </w:rPr>
        <w:sectPr w:rsidR="0076111C" w:rsidRPr="00B77706" w:rsidSect="00361E8A">
          <w:headerReference w:type="even" r:id="rId7"/>
          <w:footerReference w:type="even" r:id="rId8"/>
          <w:headerReference w:type="first" r:id="rId9"/>
          <w:pgSz w:w="11906" w:h="16838" w:code="9"/>
          <w:pgMar w:top="1985" w:right="1418" w:bottom="3402" w:left="1418" w:header="709" w:footer="709" w:gutter="0"/>
          <w:cols w:space="708"/>
          <w:titlePg/>
          <w:docGrid w:linePitch="360"/>
        </w:sectPr>
      </w:pPr>
    </w:p>
    <w:bookmarkEnd w:id="0"/>
    <w:bookmarkEnd w:id="1"/>
    <w:bookmarkEnd w:id="2"/>
    <w:bookmarkEnd w:id="3"/>
    <w:p w:rsidR="00D416AA" w:rsidRPr="00B77706" w:rsidRDefault="00176FB4" w:rsidP="00E45CD4">
      <w:pPr>
        <w:pStyle w:val="Startberschrift"/>
      </w:pPr>
      <w:r w:rsidRPr="00B77706">
        <w:lastRenderedPageBreak/>
        <w:t>Überblick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44"/>
      </w:tblGrid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Studierendenname</w:t>
            </w:r>
          </w:p>
        </w:tc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Paul Diemt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Email</w:t>
            </w:r>
          </w:p>
        </w:tc>
        <w:tc>
          <w:tcPr>
            <w:tcW w:w="4643" w:type="dxa"/>
          </w:tcPr>
          <w:p w:rsidR="00176FB4" w:rsidRPr="00B77706" w:rsidRDefault="00484D0F" w:rsidP="00D416AA">
            <w:pPr>
              <w:rPr>
                <w:szCs w:val="22"/>
                <w:lang w:val="de-AT"/>
              </w:rPr>
            </w:pPr>
            <w:hyperlink r:id="rId10" w:history="1">
              <w:r w:rsidR="00176FB4" w:rsidRPr="00B77706">
                <w:rPr>
                  <w:rStyle w:val="Hyperlink"/>
                  <w:szCs w:val="22"/>
                  <w:lang w:val="de-AT"/>
                </w:rPr>
                <w:t>pdiemt@gmail.com</w:t>
              </w:r>
            </w:hyperlink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Name</w:t>
            </w:r>
          </w:p>
        </w:tc>
        <w:tc>
          <w:tcPr>
            <w:tcW w:w="4643" w:type="dxa"/>
          </w:tcPr>
          <w:p w:rsidR="00176FB4" w:rsidRPr="00B77706" w:rsidRDefault="00176FB4" w:rsidP="00176FB4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Cargo partner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Adresse</w:t>
            </w:r>
          </w:p>
        </w:tc>
        <w:tc>
          <w:tcPr>
            <w:tcW w:w="4643" w:type="dxa"/>
          </w:tcPr>
          <w:p w:rsidR="00176FB4" w:rsidRPr="00B77706" w:rsidRDefault="00176FB4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Airportstraße 9, 2401 Fischamend</w:t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560587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Logo</w:t>
            </w:r>
          </w:p>
        </w:tc>
        <w:tc>
          <w:tcPr>
            <w:tcW w:w="4643" w:type="dxa"/>
          </w:tcPr>
          <w:p w:rsidR="00176FB4" w:rsidRPr="00B77706" w:rsidRDefault="00560587" w:rsidP="00D416AA">
            <w:pPr>
              <w:rPr>
                <w:szCs w:val="22"/>
                <w:lang w:val="de-AT"/>
              </w:rPr>
            </w:pPr>
            <w:r w:rsidRPr="00B77706">
              <w:rPr>
                <w:noProof/>
                <w:szCs w:val="22"/>
                <w:lang w:val="en-US" w:eastAsia="en-US"/>
              </w:rPr>
              <w:drawing>
                <wp:inline distT="0" distB="0" distL="0" distR="0">
                  <wp:extent cx="1323975" cy="819150"/>
                  <wp:effectExtent l="0" t="0" r="9525" b="0"/>
                  <wp:docPr id="2" name="Picture 2" descr="C:\Users\cargo-partner\Desktop\seleniumTest\cp_logo_20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argo-partner\Desktop\seleniumTest\cp_logo_20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FB4" w:rsidRPr="00B77706" w:rsidTr="00176FB4">
        <w:tc>
          <w:tcPr>
            <w:tcW w:w="4643" w:type="dxa"/>
          </w:tcPr>
          <w:p w:rsidR="00176FB4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Partnerunternehmen Ansprechperson</w:t>
            </w:r>
          </w:p>
        </w:tc>
        <w:tc>
          <w:tcPr>
            <w:tcW w:w="4643" w:type="dxa"/>
          </w:tcPr>
          <w:p w:rsidR="00176FB4" w:rsidRPr="00B77706" w:rsidRDefault="00B77706" w:rsidP="00D416AA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Mag. Markus Rosenthal</w:t>
            </w:r>
          </w:p>
        </w:tc>
      </w:tr>
      <w:tr w:rsidR="00560587" w:rsidRPr="00B77706" w:rsidTr="00176FB4">
        <w:tc>
          <w:tcPr>
            <w:tcW w:w="4643" w:type="dxa"/>
          </w:tcPr>
          <w:p w:rsidR="00560587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Ansprechperson Telefon</w:t>
            </w:r>
          </w:p>
        </w:tc>
        <w:tc>
          <w:tcPr>
            <w:tcW w:w="4643" w:type="dxa"/>
          </w:tcPr>
          <w:p w:rsidR="00560587" w:rsidRPr="00B77706" w:rsidRDefault="0066321C" w:rsidP="0066321C">
            <w:pPr>
              <w:rPr>
                <w:szCs w:val="22"/>
                <w:lang w:val="de-AT"/>
              </w:rPr>
            </w:pPr>
            <w:r w:rsidRPr="0066321C">
              <w:rPr>
                <w:szCs w:val="22"/>
                <w:lang w:val="de-AT"/>
              </w:rPr>
              <w:t>+43 5 9888 11548</w:t>
            </w:r>
          </w:p>
        </w:tc>
      </w:tr>
      <w:tr w:rsidR="00560587" w:rsidRPr="00B77706" w:rsidTr="00176FB4">
        <w:tc>
          <w:tcPr>
            <w:tcW w:w="4643" w:type="dxa"/>
          </w:tcPr>
          <w:p w:rsidR="00560587" w:rsidRPr="00B77706" w:rsidRDefault="00560587" w:rsidP="00560587">
            <w:pPr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Ansprechperson Email</w:t>
            </w:r>
          </w:p>
        </w:tc>
        <w:tc>
          <w:tcPr>
            <w:tcW w:w="4643" w:type="dxa"/>
          </w:tcPr>
          <w:p w:rsidR="00560587" w:rsidRPr="00B77706" w:rsidRDefault="0066321C" w:rsidP="0066321C">
            <w:pPr>
              <w:rPr>
                <w:szCs w:val="22"/>
                <w:lang w:val="de-AT"/>
              </w:rPr>
            </w:pPr>
            <w:r w:rsidRPr="0066321C">
              <w:rPr>
                <w:szCs w:val="22"/>
                <w:lang w:val="de-AT"/>
              </w:rPr>
              <w:t>markus.rosenthal@cargo-partner.com</w:t>
            </w:r>
          </w:p>
        </w:tc>
      </w:tr>
    </w:tbl>
    <w:p w:rsidR="00A27EA8" w:rsidRPr="00B77706" w:rsidRDefault="00A27EA8" w:rsidP="00D416AA">
      <w:pPr>
        <w:rPr>
          <w:szCs w:val="22"/>
          <w:lang w:val="de-AT"/>
        </w:rPr>
      </w:pPr>
    </w:p>
    <w:p w:rsidR="00A27EA8" w:rsidRPr="00B77706" w:rsidRDefault="00A27EA8" w:rsidP="00D416AA">
      <w:pPr>
        <w:rPr>
          <w:szCs w:val="22"/>
          <w:lang w:val="de-AT"/>
        </w:rPr>
      </w:pPr>
    </w:p>
    <w:p w:rsidR="00A27EA8" w:rsidRPr="00B77706" w:rsidRDefault="00A27EA8" w:rsidP="00D416AA">
      <w:pPr>
        <w:rPr>
          <w:szCs w:val="22"/>
          <w:lang w:val="de-AT"/>
        </w:rPr>
      </w:pPr>
    </w:p>
    <w:p w:rsidR="00D416AA" w:rsidRPr="00B77706" w:rsidRDefault="00176FB4" w:rsidP="00A27EA8">
      <w:pPr>
        <w:pStyle w:val="Startberschrift"/>
        <w:spacing w:before="240"/>
      </w:pPr>
      <w:r w:rsidRPr="00B77706">
        <w:t>Einleitung</w:t>
      </w:r>
    </w:p>
    <w:p w:rsidR="00D416AA" w:rsidRPr="00B77706" w:rsidRDefault="00E524B2" w:rsidP="00D416AA">
      <w:pPr>
        <w:rPr>
          <w:lang w:val="de-AT"/>
        </w:rPr>
      </w:pPr>
      <w:r>
        <w:rPr>
          <w:szCs w:val="22"/>
          <w:lang w:val="de-AT"/>
        </w:rPr>
        <w:t>Cargo partner ist ein international tätiger Logistik Serviceprovider aus Österreich.</w:t>
      </w:r>
      <w:r w:rsidR="004F4643">
        <w:rPr>
          <w:szCs w:val="22"/>
          <w:lang w:val="de-AT"/>
        </w:rPr>
        <w:t xml:space="preserve"> Gegründet wurde die Firma in 1983 von Stefan Krauter. Meine Tätigkeit war im wiener „Spotworx“ Developmen Office bei der Firma iLogics, einem Tochterunternehmen von cargo partner.</w:t>
      </w:r>
    </w:p>
    <w:p w:rsidR="00D416AA" w:rsidRPr="00B77706" w:rsidRDefault="00176FB4" w:rsidP="00176FB4">
      <w:pPr>
        <w:pStyle w:val="Startberschrift"/>
        <w:rPr>
          <w:szCs w:val="22"/>
        </w:rPr>
      </w:pPr>
      <w:r w:rsidRPr="00B77706">
        <w:rPr>
          <w:szCs w:val="22"/>
        </w:rPr>
        <w:t xml:space="preserve"> </w:t>
      </w:r>
    </w:p>
    <w:p w:rsidR="001A1408" w:rsidRPr="00B77706" w:rsidRDefault="00C77BA2" w:rsidP="00D416AA">
      <w:pPr>
        <w:pStyle w:val="Startberschrift"/>
      </w:pPr>
      <w:r w:rsidRPr="00B77706">
        <w:rPr>
          <w:b w:val="0"/>
          <w:sz w:val="24"/>
          <w:szCs w:val="24"/>
          <w:lang w:eastAsia="de-DE" w:bidi="ar-SA"/>
        </w:rPr>
        <w:br w:type="page"/>
      </w:r>
      <w:r w:rsidR="00D416AA" w:rsidRPr="00B77706">
        <w:lastRenderedPageBreak/>
        <w:t>Inhaltsverzeichnis</w:t>
      </w:r>
    </w:p>
    <w:p w:rsidR="001A1408" w:rsidRPr="00B77706" w:rsidRDefault="001A1408" w:rsidP="001A1408">
      <w:pPr>
        <w:rPr>
          <w:lang w:val="de-AT" w:eastAsia="en-US" w:bidi="en-US"/>
        </w:rPr>
      </w:pPr>
    </w:p>
    <w:p w:rsidR="00C2180F" w:rsidRPr="00B77706" w:rsidRDefault="009C4F64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r w:rsidRPr="00B77706">
        <w:rPr>
          <w:caps/>
          <w:lang w:val="de-AT"/>
        </w:rPr>
        <w:fldChar w:fldCharType="begin"/>
      </w:r>
      <w:r w:rsidRPr="00B77706">
        <w:rPr>
          <w:caps/>
          <w:lang w:val="de-AT"/>
        </w:rPr>
        <w:instrText xml:space="preserve"> TOC \o "1-3" \h \z \u </w:instrText>
      </w:r>
      <w:r w:rsidRPr="00B77706">
        <w:rPr>
          <w:caps/>
          <w:lang w:val="de-AT"/>
        </w:rPr>
        <w:fldChar w:fldCharType="separate"/>
      </w:r>
      <w:hyperlink w:anchor="_Toc430177164" w:history="1">
        <w:r w:rsidR="00C2180F" w:rsidRPr="00B77706">
          <w:rPr>
            <w:rStyle w:val="Hyperlink"/>
            <w:noProof/>
            <w:lang w:val="de-AT"/>
          </w:rPr>
          <w:t>1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des ersten Kapitels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_Toc430177164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430177165" w:history="1">
        <w:r w:rsidR="00C2180F" w:rsidRPr="00B77706">
          <w:rPr>
            <w:rStyle w:val="Hyperlink"/>
            <w:noProof/>
            <w:lang w:val="de-AT"/>
          </w:rPr>
          <w:t>1.1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2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_Toc430177165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430177166" w:history="1">
        <w:r w:rsidR="00C2180F" w:rsidRPr="00B77706">
          <w:rPr>
            <w:rStyle w:val="Hyperlink"/>
            <w:noProof/>
            <w:lang w:val="de-AT"/>
          </w:rPr>
          <w:t>1.1.1</w:t>
        </w:r>
        <w:r w:rsidR="00C2180F" w:rsidRPr="00B7770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3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_Toc430177166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67" w:history="1">
        <w:r w:rsidR="00C2180F" w:rsidRPr="00B77706">
          <w:rPr>
            <w:rStyle w:val="Hyperlink"/>
            <w:noProof/>
            <w:lang w:val="de-AT"/>
          </w:rPr>
          <w:t>2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des zweiten Kapitels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_Toc430177167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430177168" w:history="1">
        <w:r w:rsidR="00C2180F" w:rsidRPr="00B77706">
          <w:rPr>
            <w:rStyle w:val="Hyperlink"/>
            <w:noProof/>
            <w:lang w:val="de-AT"/>
          </w:rPr>
          <w:t>2.1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2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_Toc430177168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de-AT" w:eastAsia="de-AT"/>
        </w:rPr>
      </w:pPr>
      <w:hyperlink w:anchor="_Toc430177169" w:history="1">
        <w:r w:rsidR="00C2180F" w:rsidRPr="00B77706">
          <w:rPr>
            <w:rStyle w:val="Hyperlink"/>
            <w:noProof/>
            <w:lang w:val="de-AT" w:eastAsia="en-US" w:bidi="en-US"/>
          </w:rPr>
          <w:t>2.2</w:t>
        </w:r>
        <w:r w:rsidR="00C2180F" w:rsidRPr="00B77706">
          <w:rPr>
            <w:rFonts w:asciiTheme="minorHAnsi" w:eastAsiaTheme="minorEastAsia" w:hAnsiTheme="minorHAnsi" w:cstheme="minorBidi"/>
            <w:bCs w:val="0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 w:eastAsia="en-US" w:bidi="en-US"/>
          </w:rPr>
          <w:t>Überschrift Tiefe 2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_Toc430177169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5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3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430177170" w:history="1">
        <w:r w:rsidR="00C2180F" w:rsidRPr="00B77706">
          <w:rPr>
            <w:rStyle w:val="Hyperlink"/>
            <w:noProof/>
            <w:lang w:val="de-AT"/>
          </w:rPr>
          <w:t>2.2.1</w:t>
        </w:r>
        <w:r w:rsidR="00C2180F" w:rsidRPr="00B77706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C2180F" w:rsidRPr="00B77706">
          <w:rPr>
            <w:rStyle w:val="Hyperlink"/>
            <w:noProof/>
            <w:lang w:val="de-AT"/>
          </w:rPr>
          <w:t>Überschrift Tiefe 3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_Toc430177170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6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1" w:history="1">
        <w:r w:rsidR="00C2180F" w:rsidRPr="00B77706">
          <w:rPr>
            <w:rStyle w:val="Hyperlink"/>
            <w:noProof/>
            <w:lang w:val="de-AT"/>
          </w:rPr>
          <w:t>Literaturverzeichnis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_Toc430177171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7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2" w:history="1">
        <w:r w:rsidR="00C2180F" w:rsidRPr="00B77706">
          <w:rPr>
            <w:rStyle w:val="Hyperlink"/>
            <w:noProof/>
            <w:lang w:val="de-AT"/>
          </w:rPr>
          <w:t>Abbildungsverzeichnis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_Toc430177172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8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3" w:history="1">
        <w:r w:rsidR="00C2180F" w:rsidRPr="00B77706">
          <w:rPr>
            <w:rStyle w:val="Hyperlink"/>
            <w:noProof/>
            <w:lang w:val="de-AT"/>
          </w:rPr>
          <w:t>Tabellenverzeichnis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_Toc430177173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9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4" w:history="1">
        <w:r w:rsidR="00C2180F" w:rsidRPr="00B77706">
          <w:rPr>
            <w:rStyle w:val="Hyperlink"/>
            <w:noProof/>
            <w:lang w:val="de-AT"/>
          </w:rPr>
          <w:t>Abkürzungsverzeichnis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_Toc430177174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10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5" w:history="1">
        <w:r w:rsidR="00C2180F" w:rsidRPr="00B77706">
          <w:rPr>
            <w:rStyle w:val="Hyperlink"/>
            <w:noProof/>
            <w:lang w:val="de-AT"/>
          </w:rPr>
          <w:t>Anhang A: Überschrift des ersten Anhangs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_Toc430177175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11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C2180F" w:rsidRPr="00B77706" w:rsidRDefault="00484D0F">
      <w:pPr>
        <w:pStyle w:val="TOC1"/>
        <w:rPr>
          <w:rFonts w:asciiTheme="minorHAnsi" w:eastAsiaTheme="minorEastAsia" w:hAnsiTheme="minorHAnsi" w:cstheme="minorBidi"/>
          <w:bCs w:val="0"/>
          <w:noProof/>
          <w:lang w:val="de-AT" w:eastAsia="de-AT"/>
        </w:rPr>
      </w:pPr>
      <w:hyperlink w:anchor="_Toc430177176" w:history="1">
        <w:r w:rsidR="00C2180F" w:rsidRPr="00B77706">
          <w:rPr>
            <w:rStyle w:val="Hyperlink"/>
            <w:noProof/>
            <w:lang w:val="de-AT"/>
          </w:rPr>
          <w:t>Anhang B: Überschrift des zweiten Anhangs</w:t>
        </w:r>
        <w:r w:rsidR="00C2180F" w:rsidRPr="00B77706">
          <w:rPr>
            <w:noProof/>
            <w:webHidden/>
            <w:lang w:val="de-AT"/>
          </w:rPr>
          <w:tab/>
        </w:r>
        <w:r w:rsidR="00C2180F" w:rsidRPr="00B77706">
          <w:rPr>
            <w:noProof/>
            <w:webHidden/>
            <w:lang w:val="de-AT"/>
          </w:rPr>
          <w:fldChar w:fldCharType="begin"/>
        </w:r>
        <w:r w:rsidR="00C2180F" w:rsidRPr="00B77706">
          <w:rPr>
            <w:noProof/>
            <w:webHidden/>
            <w:lang w:val="de-AT"/>
          </w:rPr>
          <w:instrText xml:space="preserve"> PAGEREF _Toc430177176 \h </w:instrText>
        </w:r>
        <w:r w:rsidR="00C2180F" w:rsidRPr="00B77706">
          <w:rPr>
            <w:noProof/>
            <w:webHidden/>
            <w:lang w:val="de-AT"/>
          </w:rPr>
        </w:r>
        <w:r w:rsidR="00C2180F" w:rsidRPr="00B77706">
          <w:rPr>
            <w:noProof/>
            <w:webHidden/>
            <w:lang w:val="de-AT"/>
          </w:rPr>
          <w:fldChar w:fldCharType="separate"/>
        </w:r>
        <w:r w:rsidR="00C2180F" w:rsidRPr="00B77706">
          <w:rPr>
            <w:noProof/>
            <w:webHidden/>
            <w:lang w:val="de-AT"/>
          </w:rPr>
          <w:t>12</w:t>
        </w:r>
        <w:r w:rsidR="00C2180F" w:rsidRPr="00B77706">
          <w:rPr>
            <w:noProof/>
            <w:webHidden/>
            <w:lang w:val="de-AT"/>
          </w:rPr>
          <w:fldChar w:fldCharType="end"/>
        </w:r>
      </w:hyperlink>
    </w:p>
    <w:p w:rsidR="00046F37" w:rsidRPr="00B77706" w:rsidRDefault="009C4F64" w:rsidP="004A1E22">
      <w:pPr>
        <w:spacing w:after="100"/>
        <w:rPr>
          <w:rFonts w:cs="Arial"/>
          <w:caps/>
          <w:szCs w:val="22"/>
          <w:lang w:val="de-AT"/>
        </w:rPr>
      </w:pPr>
      <w:r w:rsidRPr="00B77706">
        <w:rPr>
          <w:rFonts w:cs="Arial"/>
          <w:caps/>
          <w:szCs w:val="22"/>
          <w:lang w:val="de-AT"/>
        </w:rPr>
        <w:fldChar w:fldCharType="end"/>
      </w:r>
    </w:p>
    <w:p w:rsidR="00C61376" w:rsidRPr="00B77706" w:rsidRDefault="00C61376" w:rsidP="004A1E22">
      <w:pPr>
        <w:spacing w:after="100"/>
        <w:rPr>
          <w:rFonts w:cs="Arial"/>
          <w:caps/>
          <w:szCs w:val="22"/>
          <w:lang w:val="de-AT"/>
        </w:rPr>
      </w:pPr>
    </w:p>
    <w:p w:rsidR="00C61376" w:rsidRPr="00B77706" w:rsidRDefault="00C61376" w:rsidP="004A1E22">
      <w:pPr>
        <w:spacing w:after="100"/>
        <w:rPr>
          <w:szCs w:val="22"/>
          <w:lang w:val="de-AT"/>
        </w:rPr>
      </w:pPr>
    </w:p>
    <w:p w:rsidR="00D52BCF" w:rsidRPr="00B77706" w:rsidRDefault="00077A5B" w:rsidP="002E523E">
      <w:pPr>
        <w:pStyle w:val="Anmerkungen"/>
        <w:rPr>
          <w:lang w:val="de-AT"/>
        </w:rPr>
      </w:pPr>
      <w:r w:rsidRPr="00B77706">
        <w:rPr>
          <w:lang w:val="de-AT"/>
        </w:rPr>
        <w:t>ANMERKUNG: Dieses Inhaltverzeichnis generiert sich selbst.</w:t>
      </w:r>
    </w:p>
    <w:p w:rsidR="00D416AA" w:rsidRPr="00B77706" w:rsidRDefault="00C77BA2" w:rsidP="00AC4F51">
      <w:pPr>
        <w:pStyle w:val="Heading1"/>
        <w:rPr>
          <w:lang w:val="de-AT"/>
        </w:rPr>
      </w:pPr>
      <w:bookmarkStart w:id="4" w:name="_Toc114210880"/>
      <w:r w:rsidRPr="00B77706">
        <w:rPr>
          <w:kern w:val="0"/>
          <w:sz w:val="24"/>
          <w:szCs w:val="24"/>
          <w:lang w:val="de-AT"/>
        </w:rPr>
        <w:br w:type="page"/>
      </w:r>
      <w:bookmarkEnd w:id="4"/>
      <w:r w:rsidR="00C90069">
        <w:rPr>
          <w:lang w:val="de-AT"/>
        </w:rPr>
        <w:lastRenderedPageBreak/>
        <w:t>Woche 1</w:t>
      </w:r>
    </w:p>
    <w:p w:rsidR="00D416AA" w:rsidRDefault="00C90069" w:rsidP="00415E8D">
      <w:pPr>
        <w:rPr>
          <w:szCs w:val="22"/>
          <w:lang w:val="de-AT"/>
        </w:rPr>
      </w:pPr>
      <w:r>
        <w:rPr>
          <w:szCs w:val="22"/>
          <w:lang w:val="de-AT"/>
        </w:rPr>
        <w:t xml:space="preserve">In der ersten Woche war ich, nachdem mein Arbeitsplatz fertig eingerichted war, hauptsächlich damit beschäftigt mir die für die Arbeit nötigen Kenntnisse anzueignen, beziehungsweise zu wiederholen. </w:t>
      </w:r>
      <w:r w:rsidR="008F0087">
        <w:rPr>
          <w:szCs w:val="22"/>
          <w:lang w:val="de-AT"/>
        </w:rPr>
        <w:t>Dies</w:t>
      </w:r>
      <w:r>
        <w:rPr>
          <w:szCs w:val="22"/>
          <w:lang w:val="de-AT"/>
        </w:rPr>
        <w:t xml:space="preserve"> beinhaltete den Umgang mit Java, HTML5, Maven, Selenium und Git.</w:t>
      </w:r>
    </w:p>
    <w:p w:rsidR="008F0087" w:rsidRDefault="008F0087" w:rsidP="00415E8D">
      <w:pPr>
        <w:rPr>
          <w:szCs w:val="22"/>
          <w:lang w:val="de-AT"/>
        </w:rPr>
      </w:pPr>
    </w:p>
    <w:p w:rsidR="008F0087" w:rsidRDefault="008F0087" w:rsidP="008F0087">
      <w:pPr>
        <w:pStyle w:val="Heading1"/>
        <w:rPr>
          <w:lang w:val="de-AT"/>
        </w:rPr>
      </w:pPr>
      <w:r>
        <w:rPr>
          <w:lang w:val="de-AT"/>
        </w:rPr>
        <w:t>Reflexion</w:t>
      </w:r>
    </w:p>
    <w:p w:rsidR="008F0087" w:rsidRDefault="008F0087" w:rsidP="006C6DA3">
      <w:pPr>
        <w:pStyle w:val="Heading2"/>
        <w:rPr>
          <w:lang w:val="de-AT"/>
        </w:rPr>
      </w:pPr>
      <w:r w:rsidRPr="00A81641">
        <w:rPr>
          <w:lang w:val="de-AT"/>
        </w:rPr>
        <w:t>Notizen</w:t>
      </w:r>
    </w:p>
    <w:p w:rsidR="006D1270" w:rsidRPr="006D1270" w:rsidRDefault="0010514D" w:rsidP="006D1270">
      <w:pPr>
        <w:rPr>
          <w:lang w:val="de-AT"/>
        </w:rPr>
      </w:pPr>
      <w:r>
        <w:rPr>
          <w:lang w:val="de-AT"/>
        </w:rPr>
        <w:t>Am anfang schwierigkeiten das genaue Level meiner Kenntnisse zu vermitteln</w:t>
      </w:r>
      <w:bookmarkStart w:id="5" w:name="_GoBack"/>
      <w:bookmarkEnd w:id="5"/>
    </w:p>
    <w:p w:rsidR="00C90069" w:rsidRDefault="00C90069">
      <w:pPr>
        <w:spacing w:line="240" w:lineRule="auto"/>
        <w:rPr>
          <w:rFonts w:cs="Arial"/>
          <w:bCs/>
          <w:kern w:val="32"/>
          <w:sz w:val="36"/>
          <w:szCs w:val="36"/>
          <w:lang w:val="de-AT"/>
        </w:rPr>
      </w:pPr>
      <w:bookmarkStart w:id="6" w:name="_Toc114210888"/>
      <w:bookmarkStart w:id="7" w:name="_Toc264537166"/>
      <w:bookmarkStart w:id="8" w:name="_Toc264537894"/>
      <w:bookmarkStart w:id="9" w:name="_Toc430177171"/>
      <w:r>
        <w:rPr>
          <w:lang w:val="de-AT"/>
        </w:rPr>
        <w:br w:type="page"/>
      </w:r>
    </w:p>
    <w:p w:rsidR="00D416AA" w:rsidRPr="00B77706" w:rsidRDefault="00D416AA" w:rsidP="002E523E">
      <w:pPr>
        <w:pStyle w:val="Literatur"/>
        <w:rPr>
          <w:b/>
          <w:lang w:val="de-AT"/>
        </w:rPr>
      </w:pPr>
      <w:r w:rsidRPr="00B77706">
        <w:rPr>
          <w:lang w:val="de-AT"/>
        </w:rPr>
        <w:lastRenderedPageBreak/>
        <w:t>Literaturverzeichnis</w:t>
      </w:r>
      <w:bookmarkEnd w:id="6"/>
      <w:bookmarkEnd w:id="7"/>
      <w:bookmarkEnd w:id="8"/>
      <w:bookmarkEnd w:id="9"/>
    </w:p>
    <w:p w:rsidR="00D416AA" w:rsidRPr="00B77706" w:rsidRDefault="00D416AA" w:rsidP="00CF58B4">
      <w:pPr>
        <w:pStyle w:val="Bibliography"/>
        <w:rPr>
          <w:rFonts w:cs="Arial"/>
          <w:noProof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0" w:name="_Toc114210889"/>
      <w:bookmarkStart w:id="11" w:name="_Toc264537167"/>
      <w:bookmarkStart w:id="12" w:name="_Toc264537895"/>
      <w:bookmarkStart w:id="13" w:name="_Toc430177172"/>
      <w:r w:rsidRPr="00B77706">
        <w:rPr>
          <w:lang w:val="de-AT"/>
        </w:rPr>
        <w:lastRenderedPageBreak/>
        <w:t>Abbildungsverzeichnis</w:t>
      </w:r>
      <w:bookmarkEnd w:id="10"/>
      <w:bookmarkEnd w:id="11"/>
      <w:bookmarkEnd w:id="12"/>
      <w:bookmarkEnd w:id="13"/>
    </w:p>
    <w:p w:rsidR="008B6A18" w:rsidRPr="00B77706" w:rsidRDefault="008B6A18" w:rsidP="00046F37">
      <w:pPr>
        <w:pStyle w:val="TableofFigures"/>
        <w:tabs>
          <w:tab w:val="right" w:leader="dot" w:pos="9061"/>
        </w:tabs>
        <w:rPr>
          <w:rFonts w:cs="Arial"/>
        </w:rPr>
      </w:pPr>
    </w:p>
    <w:p w:rsidR="00D416AA" w:rsidRPr="00B77706" w:rsidRDefault="00D416AA" w:rsidP="00046F37">
      <w:pPr>
        <w:pStyle w:val="TableofFigures"/>
        <w:tabs>
          <w:tab w:val="right" w:leader="dot" w:pos="9061"/>
        </w:tabs>
        <w:rPr>
          <w:rFonts w:cs="Arial"/>
          <w:noProof/>
        </w:rPr>
      </w:pPr>
      <w:r w:rsidRPr="00B77706">
        <w:rPr>
          <w:rFonts w:cs="Arial"/>
        </w:rPr>
        <w:fldChar w:fldCharType="begin"/>
      </w:r>
      <w:r w:rsidRPr="00B77706">
        <w:rPr>
          <w:rFonts w:cs="Arial"/>
        </w:rPr>
        <w:instrText xml:space="preserve"> TOC \h \z \c "Abbildung" </w:instrText>
      </w:r>
      <w:r w:rsidRPr="00B77706">
        <w:rPr>
          <w:rFonts w:cs="Arial"/>
        </w:rPr>
        <w:fldChar w:fldCharType="separate"/>
      </w:r>
      <w:r w:rsidRPr="00B77706">
        <w:rPr>
          <w:rFonts w:cs="Arial"/>
          <w:noProof/>
        </w:rPr>
        <w:t>Abbildung 1: Beispiel für die Beschriftung eines Buchrückens.</w:t>
      </w:r>
      <w:r w:rsidRPr="00B77706">
        <w:rPr>
          <w:rFonts w:cs="Arial"/>
          <w:noProof/>
        </w:rPr>
        <w:tab/>
      </w:r>
      <w:r w:rsidRPr="00B77706">
        <w:rPr>
          <w:rFonts w:cs="Arial"/>
          <w:noProof/>
        </w:rPr>
        <w:fldChar w:fldCharType="begin"/>
      </w:r>
      <w:r w:rsidRPr="00B77706">
        <w:rPr>
          <w:rFonts w:cs="Arial"/>
          <w:noProof/>
        </w:rPr>
        <w:instrText xml:space="preserve"> PAGEREF _Toc114212288 \h </w:instrText>
      </w:r>
      <w:r w:rsidRPr="00B77706">
        <w:rPr>
          <w:rFonts w:cs="Arial"/>
          <w:noProof/>
        </w:rPr>
      </w:r>
      <w:r w:rsidRPr="00B77706">
        <w:rPr>
          <w:rFonts w:cs="Arial"/>
          <w:noProof/>
        </w:rPr>
        <w:fldChar w:fldCharType="separate"/>
      </w:r>
      <w:r w:rsidR="00662B2B" w:rsidRPr="00B77706">
        <w:rPr>
          <w:rFonts w:cs="Arial"/>
          <w:noProof/>
        </w:rPr>
        <w:t>3</w:t>
      </w:r>
      <w:r w:rsidRPr="00B77706">
        <w:rPr>
          <w:rFonts w:cs="Arial"/>
          <w:noProof/>
        </w:rPr>
        <w:fldChar w:fldCharType="end"/>
      </w:r>
    </w:p>
    <w:p w:rsidR="00D416AA" w:rsidRPr="00B77706" w:rsidRDefault="00D416AA" w:rsidP="00046F37">
      <w:pPr>
        <w:pStyle w:val="TableofFigures"/>
        <w:tabs>
          <w:tab w:val="right" w:leader="dot" w:pos="9061"/>
        </w:tabs>
        <w:rPr>
          <w:rFonts w:cs="Arial"/>
        </w:rPr>
      </w:pPr>
      <w:r w:rsidRPr="00B77706">
        <w:rPr>
          <w:rFonts w:cs="Arial"/>
        </w:rPr>
        <w:fldChar w:fldCharType="end"/>
      </w: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C61376" w:rsidRPr="00B77706" w:rsidRDefault="00C61376" w:rsidP="00077A5B">
      <w:pPr>
        <w:rPr>
          <w:color w:val="626B71"/>
          <w:szCs w:val="22"/>
          <w:lang w:val="de-AT"/>
        </w:rPr>
      </w:pPr>
    </w:p>
    <w:p w:rsidR="00077A5B" w:rsidRPr="00B77706" w:rsidRDefault="00077A5B" w:rsidP="002E523E">
      <w:pPr>
        <w:pStyle w:val="Anmerkungen"/>
        <w:rPr>
          <w:lang w:val="de-AT"/>
        </w:rPr>
      </w:pPr>
      <w:r w:rsidRPr="00B77706">
        <w:rPr>
          <w:lang w:val="de-AT"/>
        </w:rPr>
        <w:t>ANMERKUNG: Dieses Abbildungsverzeichnis generiert sich selbst.</w:t>
      </w: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4" w:name="_Toc114210890"/>
      <w:bookmarkStart w:id="15" w:name="_Toc264537168"/>
      <w:bookmarkStart w:id="16" w:name="_Toc264537896"/>
      <w:bookmarkStart w:id="17" w:name="_Toc430177173"/>
      <w:r w:rsidRPr="00B77706">
        <w:rPr>
          <w:lang w:val="de-AT"/>
        </w:rPr>
        <w:lastRenderedPageBreak/>
        <w:t>Tabellenverzeichnis</w:t>
      </w:r>
      <w:bookmarkEnd w:id="14"/>
      <w:bookmarkEnd w:id="15"/>
      <w:bookmarkEnd w:id="16"/>
      <w:bookmarkEnd w:id="17"/>
    </w:p>
    <w:p w:rsidR="008B6A18" w:rsidRPr="00B77706" w:rsidRDefault="008B6A18" w:rsidP="00134F78">
      <w:pPr>
        <w:pStyle w:val="TableofFigures"/>
        <w:tabs>
          <w:tab w:val="right" w:leader="dot" w:pos="9061"/>
        </w:tabs>
        <w:rPr>
          <w:rFonts w:cs="Arial"/>
        </w:rPr>
      </w:pPr>
    </w:p>
    <w:p w:rsidR="00D416AA" w:rsidRPr="00B77706" w:rsidRDefault="00D416AA" w:rsidP="00134F78">
      <w:pPr>
        <w:pStyle w:val="TableofFigures"/>
        <w:tabs>
          <w:tab w:val="right" w:leader="dot" w:pos="9061"/>
        </w:tabs>
        <w:rPr>
          <w:rFonts w:cs="Arial"/>
          <w:noProof/>
        </w:rPr>
      </w:pPr>
      <w:r w:rsidRPr="00B77706">
        <w:rPr>
          <w:rFonts w:cs="Arial"/>
        </w:rPr>
        <w:fldChar w:fldCharType="begin"/>
      </w:r>
      <w:r w:rsidRPr="00B77706">
        <w:rPr>
          <w:rFonts w:cs="Arial"/>
        </w:rPr>
        <w:instrText xml:space="preserve"> TOC \h \z \c "Tabelle" </w:instrText>
      </w:r>
      <w:r w:rsidRPr="00B77706">
        <w:rPr>
          <w:rFonts w:cs="Arial"/>
        </w:rPr>
        <w:fldChar w:fldCharType="separate"/>
      </w:r>
      <w:r w:rsidRPr="00B77706">
        <w:rPr>
          <w:rFonts w:cs="Arial"/>
          <w:noProof/>
        </w:rPr>
        <w:t>Tabelle 1: Semesterplan der Lehrveranstaltung „Angewandte Mathematik“</w:t>
      </w:r>
      <w:r w:rsidRPr="00B77706">
        <w:rPr>
          <w:rFonts w:cs="Arial"/>
          <w:noProof/>
        </w:rPr>
        <w:tab/>
      </w:r>
      <w:r w:rsidRPr="00B77706">
        <w:rPr>
          <w:rFonts w:cs="Arial"/>
          <w:noProof/>
        </w:rPr>
        <w:fldChar w:fldCharType="begin"/>
      </w:r>
      <w:r w:rsidRPr="00B77706">
        <w:rPr>
          <w:rFonts w:cs="Arial"/>
          <w:noProof/>
        </w:rPr>
        <w:instrText xml:space="preserve"> PAGEREF _Toc114212262 \h </w:instrText>
      </w:r>
      <w:r w:rsidRPr="00B77706">
        <w:rPr>
          <w:rFonts w:cs="Arial"/>
          <w:noProof/>
        </w:rPr>
      </w:r>
      <w:r w:rsidRPr="00B77706">
        <w:rPr>
          <w:rFonts w:cs="Arial"/>
          <w:noProof/>
        </w:rPr>
        <w:fldChar w:fldCharType="separate"/>
      </w:r>
      <w:r w:rsidR="00662B2B" w:rsidRPr="00B77706">
        <w:rPr>
          <w:rFonts w:cs="Arial"/>
          <w:noProof/>
        </w:rPr>
        <w:t>3</w:t>
      </w:r>
      <w:r w:rsidRPr="00B77706">
        <w:rPr>
          <w:rFonts w:cs="Arial"/>
          <w:noProof/>
        </w:rPr>
        <w:fldChar w:fldCharType="end"/>
      </w:r>
    </w:p>
    <w:p w:rsidR="00D416AA" w:rsidRPr="00B77706" w:rsidRDefault="00D416AA" w:rsidP="00134F78">
      <w:pPr>
        <w:pStyle w:val="TableofFigures"/>
        <w:tabs>
          <w:tab w:val="right" w:leader="dot" w:pos="9061"/>
        </w:tabs>
        <w:rPr>
          <w:rFonts w:cs="Arial"/>
        </w:rPr>
      </w:pPr>
      <w:r w:rsidRPr="00B77706">
        <w:rPr>
          <w:rFonts w:cs="Arial"/>
        </w:rPr>
        <w:fldChar w:fldCharType="end"/>
      </w: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C61376" w:rsidRPr="00B77706" w:rsidRDefault="00C61376" w:rsidP="00DF0AF7">
      <w:pPr>
        <w:rPr>
          <w:color w:val="626B71"/>
          <w:szCs w:val="22"/>
          <w:lang w:val="de-AT"/>
        </w:rPr>
      </w:pPr>
    </w:p>
    <w:p w:rsidR="00DF0AF7" w:rsidRPr="00B77706" w:rsidRDefault="00DF0AF7" w:rsidP="008C17E5">
      <w:pPr>
        <w:pStyle w:val="Anmerkungen"/>
        <w:rPr>
          <w:lang w:val="de-AT"/>
        </w:rPr>
      </w:pPr>
      <w:r w:rsidRPr="00B77706">
        <w:rPr>
          <w:lang w:val="de-AT"/>
        </w:rPr>
        <w:t>ANMERKUNG: Dieses Tabellenverzeichnis generiert sich selbst.</w:t>
      </w:r>
    </w:p>
    <w:p w:rsidR="00DF0AF7" w:rsidRPr="00B77706" w:rsidRDefault="00DF0AF7" w:rsidP="00DF0AF7">
      <w:pPr>
        <w:rPr>
          <w:lang w:val="de-AT" w:eastAsia="en-US" w:bidi="en-US"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18" w:name="_Toc114210891"/>
      <w:bookmarkStart w:id="19" w:name="_Toc264537169"/>
      <w:bookmarkStart w:id="20" w:name="_Toc264537897"/>
      <w:bookmarkStart w:id="21" w:name="_Toc430177174"/>
      <w:r w:rsidRPr="00B77706">
        <w:rPr>
          <w:lang w:val="de-AT"/>
        </w:rPr>
        <w:lastRenderedPageBreak/>
        <w:t>Abkürzungsverzeichnis</w:t>
      </w:r>
      <w:bookmarkEnd w:id="18"/>
      <w:bookmarkEnd w:id="19"/>
      <w:bookmarkEnd w:id="20"/>
      <w:bookmarkEnd w:id="21"/>
    </w:p>
    <w:p w:rsidR="008B6A18" w:rsidRPr="00B77706" w:rsidRDefault="008B6A18" w:rsidP="008B6A18">
      <w:pPr>
        <w:rPr>
          <w:lang w:val="de-A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7417"/>
      </w:tblGrid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WWW</w:t>
            </w: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  <w:r w:rsidRPr="00B77706">
              <w:rPr>
                <w:szCs w:val="22"/>
                <w:lang w:val="de-AT"/>
              </w:rPr>
              <w:t>World Wide Web</w:t>
            </w: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  <w:tr w:rsidR="00D416AA" w:rsidRPr="00B77706">
        <w:tc>
          <w:tcPr>
            <w:tcW w:w="1668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  <w:tc>
          <w:tcPr>
            <w:tcW w:w="7543" w:type="dxa"/>
            <w:vAlign w:val="center"/>
          </w:tcPr>
          <w:p w:rsidR="00D416AA" w:rsidRPr="00B77706" w:rsidRDefault="00D416AA" w:rsidP="00134F78">
            <w:pPr>
              <w:spacing w:before="80" w:after="80"/>
              <w:rPr>
                <w:szCs w:val="22"/>
                <w:lang w:val="de-AT"/>
              </w:rPr>
            </w:pPr>
          </w:p>
        </w:tc>
      </w:tr>
    </w:tbl>
    <w:p w:rsidR="00D416AA" w:rsidRPr="00B77706" w:rsidRDefault="00D416AA" w:rsidP="00D416AA">
      <w:pPr>
        <w:rPr>
          <w:lang w:val="de-AT"/>
        </w:rPr>
      </w:pPr>
    </w:p>
    <w:p w:rsidR="003E729E" w:rsidRPr="00B77706" w:rsidRDefault="003E729E" w:rsidP="00D416AA">
      <w:pPr>
        <w:rPr>
          <w:lang w:val="de-AT"/>
        </w:rPr>
      </w:pPr>
    </w:p>
    <w:p w:rsidR="00E74A3F" w:rsidRPr="00B77706" w:rsidRDefault="00E74A3F" w:rsidP="00D416AA">
      <w:pPr>
        <w:rPr>
          <w:color w:val="626B71"/>
          <w:lang w:val="de-AT"/>
        </w:rPr>
      </w:pPr>
    </w:p>
    <w:p w:rsidR="00E74A3F" w:rsidRPr="00B77706" w:rsidRDefault="00E74A3F" w:rsidP="00D416AA">
      <w:pPr>
        <w:rPr>
          <w:color w:val="626B71"/>
          <w:lang w:val="de-AT"/>
        </w:rPr>
      </w:pPr>
    </w:p>
    <w:p w:rsidR="003E729E" w:rsidRPr="00B77706" w:rsidRDefault="00300326" w:rsidP="002E523E">
      <w:pPr>
        <w:pStyle w:val="Anmerkungen"/>
        <w:rPr>
          <w:lang w:val="de-AT"/>
        </w:rPr>
      </w:pPr>
      <w:r w:rsidRPr="00B77706">
        <w:rPr>
          <w:lang w:val="de-AT"/>
        </w:rPr>
        <w:t xml:space="preserve">ANMERKUNG: </w:t>
      </w:r>
      <w:r w:rsidR="003E729E" w:rsidRPr="00B77706">
        <w:rPr>
          <w:lang w:val="de-AT"/>
        </w:rPr>
        <w:t>Sortieren Sie die Liste mit der Funktion „Tabelle sortieren“.</w:t>
      </w:r>
    </w:p>
    <w:p w:rsidR="008957D0" w:rsidRPr="00B77706" w:rsidRDefault="008957D0" w:rsidP="008957D0">
      <w:pPr>
        <w:rPr>
          <w:lang w:val="de-AT"/>
        </w:rPr>
      </w:pPr>
    </w:p>
    <w:p w:rsidR="00D416AA" w:rsidRPr="00B77706" w:rsidRDefault="00D416AA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22" w:name="_Toc114210892"/>
      <w:bookmarkStart w:id="23" w:name="_Toc264537170"/>
      <w:bookmarkStart w:id="24" w:name="_Toc264537898"/>
      <w:bookmarkStart w:id="25" w:name="_Toc430177175"/>
      <w:r w:rsidRPr="00B77706">
        <w:rPr>
          <w:lang w:val="de-AT"/>
        </w:rPr>
        <w:lastRenderedPageBreak/>
        <w:t>Anhang A: Überschrift des ersten Anhangs</w:t>
      </w:r>
      <w:bookmarkEnd w:id="22"/>
      <w:bookmarkEnd w:id="23"/>
      <w:bookmarkEnd w:id="24"/>
      <w:bookmarkEnd w:id="25"/>
    </w:p>
    <w:p w:rsidR="00134F78" w:rsidRPr="00B77706" w:rsidRDefault="00134F78" w:rsidP="00134F78">
      <w:pPr>
        <w:rPr>
          <w:lang w:val="de-AT"/>
        </w:rPr>
      </w:pPr>
    </w:p>
    <w:p w:rsidR="00D416AA" w:rsidRPr="00B77706" w:rsidRDefault="00134F78" w:rsidP="002E523E">
      <w:pPr>
        <w:pStyle w:val="Literatur"/>
        <w:rPr>
          <w:lang w:val="de-AT"/>
        </w:rPr>
      </w:pPr>
      <w:r w:rsidRPr="00B77706">
        <w:rPr>
          <w:lang w:val="de-AT"/>
        </w:rPr>
        <w:br w:type="page"/>
      </w:r>
      <w:bookmarkStart w:id="26" w:name="_Toc114210893"/>
      <w:bookmarkStart w:id="27" w:name="_Toc264537171"/>
      <w:bookmarkStart w:id="28" w:name="_Toc264537899"/>
      <w:bookmarkStart w:id="29" w:name="_Toc430177176"/>
      <w:r w:rsidR="00D416AA" w:rsidRPr="00B77706">
        <w:rPr>
          <w:lang w:val="de-AT"/>
        </w:rPr>
        <w:lastRenderedPageBreak/>
        <w:t>Anhang B: Überschrift des zweiten Anhangs</w:t>
      </w:r>
      <w:bookmarkEnd w:id="26"/>
      <w:bookmarkEnd w:id="27"/>
      <w:bookmarkEnd w:id="28"/>
      <w:bookmarkEnd w:id="29"/>
    </w:p>
    <w:p w:rsidR="00134F78" w:rsidRPr="00B77706" w:rsidRDefault="00134F78" w:rsidP="00134F78">
      <w:pPr>
        <w:rPr>
          <w:lang w:val="de-AT"/>
        </w:rPr>
      </w:pPr>
    </w:p>
    <w:sectPr w:rsidR="00134F78" w:rsidRPr="00B77706" w:rsidSect="00C16315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D0F" w:rsidRDefault="00484D0F">
      <w:r>
        <w:separator/>
      </w:r>
    </w:p>
  </w:endnote>
  <w:endnote w:type="continuationSeparator" w:id="0">
    <w:p w:rsidR="00484D0F" w:rsidRDefault="00484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F45FFD" w:rsidP="00C163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5FFD" w:rsidRDefault="00F45FFD" w:rsidP="001F16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F45FFD" w:rsidP="00D016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514D">
      <w:rPr>
        <w:rStyle w:val="PageNumber"/>
        <w:noProof/>
      </w:rPr>
      <w:t>4</w:t>
    </w:r>
    <w:r>
      <w:rPr>
        <w:rStyle w:val="PageNumber"/>
      </w:rPr>
      <w:fldChar w:fldCharType="end"/>
    </w:r>
  </w:p>
  <w:p w:rsidR="00F45FFD" w:rsidRPr="00E813F6" w:rsidRDefault="00F45FFD" w:rsidP="00E813F6">
    <w:pPr>
      <w:pStyle w:val="Footer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D0F" w:rsidRDefault="00484D0F">
      <w:r>
        <w:separator/>
      </w:r>
    </w:p>
  </w:footnote>
  <w:footnote w:type="continuationSeparator" w:id="0">
    <w:p w:rsidR="00484D0F" w:rsidRDefault="00484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484D0F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42222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04EDBFC7" wp14:editId="2FE2FB94">
          <wp:simplePos x="0" y="0"/>
          <wp:positionH relativeFrom="column">
            <wp:posOffset>-891540</wp:posOffset>
          </wp:positionH>
          <wp:positionV relativeFrom="page">
            <wp:posOffset>7620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484D0F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Pr="00E813F6" w:rsidRDefault="00F45FFD" w:rsidP="00E813F6">
    <w:pPr>
      <w:pStyle w:val="Header"/>
      <w:rPr>
        <w:szCs w:val="1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FFD" w:rsidRDefault="00484D0F">
    <w:pPr>
      <w:pStyle w:val="Header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34B6F"/>
    <w:multiLevelType w:val="multilevel"/>
    <w:tmpl w:val="1A882D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7"/>
  </w:num>
  <w:num w:numId="5">
    <w:abstractNumId w:val="11"/>
  </w:num>
  <w:num w:numId="6">
    <w:abstractNumId w:val="22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1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19"/>
  </w:num>
  <w:num w:numId="26">
    <w:abstractNumId w:val="13"/>
  </w:num>
  <w:num w:numId="27">
    <w:abstractNumId w:val="23"/>
  </w:num>
  <w:num w:numId="28">
    <w:abstractNumId w:val="18"/>
  </w:num>
  <w:num w:numId="29">
    <w:abstractNumId w:val="16"/>
  </w:num>
  <w:num w:numId="3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4681"/>
    <w:rsid w:val="00004D14"/>
    <w:rsid w:val="00005724"/>
    <w:rsid w:val="00005D16"/>
    <w:rsid w:val="000129F8"/>
    <w:rsid w:val="00016F69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5B58"/>
    <w:rsid w:val="000669A8"/>
    <w:rsid w:val="00077A58"/>
    <w:rsid w:val="00077A5B"/>
    <w:rsid w:val="00083224"/>
    <w:rsid w:val="00096F2B"/>
    <w:rsid w:val="000972A2"/>
    <w:rsid w:val="000A0939"/>
    <w:rsid w:val="000A52D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101851"/>
    <w:rsid w:val="0010214B"/>
    <w:rsid w:val="0010514D"/>
    <w:rsid w:val="00105294"/>
    <w:rsid w:val="00110A16"/>
    <w:rsid w:val="0011283B"/>
    <w:rsid w:val="001157CA"/>
    <w:rsid w:val="00131487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93E"/>
    <w:rsid w:val="00164221"/>
    <w:rsid w:val="00165897"/>
    <w:rsid w:val="00166C89"/>
    <w:rsid w:val="00174805"/>
    <w:rsid w:val="001756B5"/>
    <w:rsid w:val="00176FB4"/>
    <w:rsid w:val="00182ABB"/>
    <w:rsid w:val="00184185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70FC"/>
    <w:rsid w:val="001A79AB"/>
    <w:rsid w:val="001B0FAE"/>
    <w:rsid w:val="001B2F8F"/>
    <w:rsid w:val="001C5239"/>
    <w:rsid w:val="001D491B"/>
    <w:rsid w:val="001D67EC"/>
    <w:rsid w:val="001E1B72"/>
    <w:rsid w:val="001E4AAB"/>
    <w:rsid w:val="001E4F26"/>
    <w:rsid w:val="001F16DC"/>
    <w:rsid w:val="001F2619"/>
    <w:rsid w:val="001F2F08"/>
    <w:rsid w:val="00217801"/>
    <w:rsid w:val="002179DC"/>
    <w:rsid w:val="00222756"/>
    <w:rsid w:val="0022511E"/>
    <w:rsid w:val="0022701B"/>
    <w:rsid w:val="0023311A"/>
    <w:rsid w:val="00235860"/>
    <w:rsid w:val="00237DDC"/>
    <w:rsid w:val="00246185"/>
    <w:rsid w:val="0025055B"/>
    <w:rsid w:val="002513EA"/>
    <w:rsid w:val="0025537F"/>
    <w:rsid w:val="0026173D"/>
    <w:rsid w:val="00263181"/>
    <w:rsid w:val="002636E1"/>
    <w:rsid w:val="00264C2F"/>
    <w:rsid w:val="00264EC2"/>
    <w:rsid w:val="00270DB6"/>
    <w:rsid w:val="002715D3"/>
    <w:rsid w:val="0028050C"/>
    <w:rsid w:val="00286ABB"/>
    <w:rsid w:val="00290BC9"/>
    <w:rsid w:val="0029789E"/>
    <w:rsid w:val="002A5E8F"/>
    <w:rsid w:val="002A6358"/>
    <w:rsid w:val="002B0061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2110A"/>
    <w:rsid w:val="003214DE"/>
    <w:rsid w:val="0032217C"/>
    <w:rsid w:val="00322D36"/>
    <w:rsid w:val="00326B0C"/>
    <w:rsid w:val="003300F3"/>
    <w:rsid w:val="0033181B"/>
    <w:rsid w:val="00335714"/>
    <w:rsid w:val="00336C90"/>
    <w:rsid w:val="003403E6"/>
    <w:rsid w:val="00340981"/>
    <w:rsid w:val="003425DA"/>
    <w:rsid w:val="0034610B"/>
    <w:rsid w:val="00346B99"/>
    <w:rsid w:val="00351F19"/>
    <w:rsid w:val="00356EC5"/>
    <w:rsid w:val="00357C46"/>
    <w:rsid w:val="00361E8A"/>
    <w:rsid w:val="00366AF3"/>
    <w:rsid w:val="0038601E"/>
    <w:rsid w:val="00386736"/>
    <w:rsid w:val="003907F6"/>
    <w:rsid w:val="003A258A"/>
    <w:rsid w:val="003A2600"/>
    <w:rsid w:val="003A4276"/>
    <w:rsid w:val="003B3BA2"/>
    <w:rsid w:val="003B4E8A"/>
    <w:rsid w:val="003B75E9"/>
    <w:rsid w:val="003B7C55"/>
    <w:rsid w:val="003C7408"/>
    <w:rsid w:val="003D51F5"/>
    <w:rsid w:val="003E5A55"/>
    <w:rsid w:val="003E65DC"/>
    <w:rsid w:val="003E729E"/>
    <w:rsid w:val="003F37DE"/>
    <w:rsid w:val="003F491E"/>
    <w:rsid w:val="003F7B87"/>
    <w:rsid w:val="00400E31"/>
    <w:rsid w:val="004012DD"/>
    <w:rsid w:val="00407AFA"/>
    <w:rsid w:val="004102D3"/>
    <w:rsid w:val="00410F35"/>
    <w:rsid w:val="0041140B"/>
    <w:rsid w:val="00413433"/>
    <w:rsid w:val="00415E8D"/>
    <w:rsid w:val="004172D0"/>
    <w:rsid w:val="00421A2B"/>
    <w:rsid w:val="00422229"/>
    <w:rsid w:val="00426944"/>
    <w:rsid w:val="00430415"/>
    <w:rsid w:val="00441A26"/>
    <w:rsid w:val="004438BD"/>
    <w:rsid w:val="00452CE5"/>
    <w:rsid w:val="004561B7"/>
    <w:rsid w:val="004651FE"/>
    <w:rsid w:val="004653C3"/>
    <w:rsid w:val="00465422"/>
    <w:rsid w:val="00466132"/>
    <w:rsid w:val="004670C6"/>
    <w:rsid w:val="004719B2"/>
    <w:rsid w:val="00482DA7"/>
    <w:rsid w:val="00484D0F"/>
    <w:rsid w:val="0048500B"/>
    <w:rsid w:val="0048708F"/>
    <w:rsid w:val="00487801"/>
    <w:rsid w:val="004923F0"/>
    <w:rsid w:val="0049471D"/>
    <w:rsid w:val="004A1E22"/>
    <w:rsid w:val="004A25C0"/>
    <w:rsid w:val="004B121A"/>
    <w:rsid w:val="004B1880"/>
    <w:rsid w:val="004C61B4"/>
    <w:rsid w:val="004D0E4F"/>
    <w:rsid w:val="004D5E69"/>
    <w:rsid w:val="004E05A3"/>
    <w:rsid w:val="004E0C42"/>
    <w:rsid w:val="004E1E6F"/>
    <w:rsid w:val="004E5ACB"/>
    <w:rsid w:val="004E6196"/>
    <w:rsid w:val="004E6AAB"/>
    <w:rsid w:val="004F2D8C"/>
    <w:rsid w:val="004F4643"/>
    <w:rsid w:val="004F4B72"/>
    <w:rsid w:val="004F62A5"/>
    <w:rsid w:val="00501AD8"/>
    <w:rsid w:val="00512945"/>
    <w:rsid w:val="00513A6B"/>
    <w:rsid w:val="005159B6"/>
    <w:rsid w:val="00523B91"/>
    <w:rsid w:val="0052524E"/>
    <w:rsid w:val="0052615B"/>
    <w:rsid w:val="005330F0"/>
    <w:rsid w:val="00534217"/>
    <w:rsid w:val="00536BDE"/>
    <w:rsid w:val="00553F4B"/>
    <w:rsid w:val="00555353"/>
    <w:rsid w:val="00556F8F"/>
    <w:rsid w:val="005572F3"/>
    <w:rsid w:val="00557D7A"/>
    <w:rsid w:val="00560587"/>
    <w:rsid w:val="005733AA"/>
    <w:rsid w:val="005755C2"/>
    <w:rsid w:val="00575D81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72FE"/>
    <w:rsid w:val="006505B5"/>
    <w:rsid w:val="00655971"/>
    <w:rsid w:val="00662B2B"/>
    <w:rsid w:val="00662E5E"/>
    <w:rsid w:val="0066321C"/>
    <w:rsid w:val="00664BEE"/>
    <w:rsid w:val="00665E2F"/>
    <w:rsid w:val="00670C96"/>
    <w:rsid w:val="00671BE0"/>
    <w:rsid w:val="00677FE2"/>
    <w:rsid w:val="00681E0C"/>
    <w:rsid w:val="00681F6B"/>
    <w:rsid w:val="00682191"/>
    <w:rsid w:val="006849AC"/>
    <w:rsid w:val="006868C4"/>
    <w:rsid w:val="00694450"/>
    <w:rsid w:val="00696950"/>
    <w:rsid w:val="00697478"/>
    <w:rsid w:val="006A67A7"/>
    <w:rsid w:val="006B1DBE"/>
    <w:rsid w:val="006C7A39"/>
    <w:rsid w:val="006D1270"/>
    <w:rsid w:val="006E2BD3"/>
    <w:rsid w:val="006F5483"/>
    <w:rsid w:val="006F54FF"/>
    <w:rsid w:val="006F5B35"/>
    <w:rsid w:val="006F7F1F"/>
    <w:rsid w:val="007038EE"/>
    <w:rsid w:val="00705D0D"/>
    <w:rsid w:val="007153E6"/>
    <w:rsid w:val="00716E70"/>
    <w:rsid w:val="007170E6"/>
    <w:rsid w:val="00721334"/>
    <w:rsid w:val="00722B92"/>
    <w:rsid w:val="00733DE2"/>
    <w:rsid w:val="00751F0C"/>
    <w:rsid w:val="00752260"/>
    <w:rsid w:val="00752900"/>
    <w:rsid w:val="00754619"/>
    <w:rsid w:val="007554F4"/>
    <w:rsid w:val="00755558"/>
    <w:rsid w:val="00756673"/>
    <w:rsid w:val="0076111C"/>
    <w:rsid w:val="007620D6"/>
    <w:rsid w:val="007627ED"/>
    <w:rsid w:val="00764EEA"/>
    <w:rsid w:val="00782680"/>
    <w:rsid w:val="00786FD4"/>
    <w:rsid w:val="00787969"/>
    <w:rsid w:val="007943EA"/>
    <w:rsid w:val="00797794"/>
    <w:rsid w:val="00797BBC"/>
    <w:rsid w:val="007A0DA5"/>
    <w:rsid w:val="007A79B1"/>
    <w:rsid w:val="007B53A8"/>
    <w:rsid w:val="007C0955"/>
    <w:rsid w:val="007C331E"/>
    <w:rsid w:val="007D5214"/>
    <w:rsid w:val="007E370E"/>
    <w:rsid w:val="007E4587"/>
    <w:rsid w:val="007E56AA"/>
    <w:rsid w:val="007E79BD"/>
    <w:rsid w:val="007F3C77"/>
    <w:rsid w:val="007F4250"/>
    <w:rsid w:val="007F4488"/>
    <w:rsid w:val="00802F6F"/>
    <w:rsid w:val="00807094"/>
    <w:rsid w:val="00807498"/>
    <w:rsid w:val="008147E5"/>
    <w:rsid w:val="0083399D"/>
    <w:rsid w:val="00833DB5"/>
    <w:rsid w:val="008356B3"/>
    <w:rsid w:val="00844484"/>
    <w:rsid w:val="00851280"/>
    <w:rsid w:val="00854FEF"/>
    <w:rsid w:val="00860E0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A3104"/>
    <w:rsid w:val="008B39DE"/>
    <w:rsid w:val="008B3FFE"/>
    <w:rsid w:val="008B6A18"/>
    <w:rsid w:val="008C17E5"/>
    <w:rsid w:val="008D36DB"/>
    <w:rsid w:val="008D58A6"/>
    <w:rsid w:val="008D6AD9"/>
    <w:rsid w:val="008D722F"/>
    <w:rsid w:val="008E4E0B"/>
    <w:rsid w:val="008E7318"/>
    <w:rsid w:val="008F0087"/>
    <w:rsid w:val="008F4A42"/>
    <w:rsid w:val="008F7D40"/>
    <w:rsid w:val="00900443"/>
    <w:rsid w:val="00914026"/>
    <w:rsid w:val="00915085"/>
    <w:rsid w:val="0091525F"/>
    <w:rsid w:val="0092032B"/>
    <w:rsid w:val="0092338D"/>
    <w:rsid w:val="009357E4"/>
    <w:rsid w:val="00936235"/>
    <w:rsid w:val="009366DE"/>
    <w:rsid w:val="00945F60"/>
    <w:rsid w:val="00953E28"/>
    <w:rsid w:val="009555FF"/>
    <w:rsid w:val="009624A3"/>
    <w:rsid w:val="00967134"/>
    <w:rsid w:val="0097069C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2F58"/>
    <w:rsid w:val="009B3CE5"/>
    <w:rsid w:val="009B751D"/>
    <w:rsid w:val="009B7F0B"/>
    <w:rsid w:val="009C4F64"/>
    <w:rsid w:val="009C730A"/>
    <w:rsid w:val="009D006A"/>
    <w:rsid w:val="009E50D6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A01538"/>
    <w:rsid w:val="00A04B7B"/>
    <w:rsid w:val="00A0522A"/>
    <w:rsid w:val="00A12893"/>
    <w:rsid w:val="00A12E05"/>
    <w:rsid w:val="00A145A2"/>
    <w:rsid w:val="00A15988"/>
    <w:rsid w:val="00A27EA8"/>
    <w:rsid w:val="00A342BE"/>
    <w:rsid w:val="00A44210"/>
    <w:rsid w:val="00A45F03"/>
    <w:rsid w:val="00A51DBF"/>
    <w:rsid w:val="00A520F7"/>
    <w:rsid w:val="00A52846"/>
    <w:rsid w:val="00A53FA0"/>
    <w:rsid w:val="00A65B78"/>
    <w:rsid w:val="00A65BB5"/>
    <w:rsid w:val="00A66EDF"/>
    <w:rsid w:val="00A7141F"/>
    <w:rsid w:val="00A71F4D"/>
    <w:rsid w:val="00A73958"/>
    <w:rsid w:val="00A75997"/>
    <w:rsid w:val="00A8055C"/>
    <w:rsid w:val="00A81641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5145"/>
    <w:rsid w:val="00B35D4E"/>
    <w:rsid w:val="00B40219"/>
    <w:rsid w:val="00B4525F"/>
    <w:rsid w:val="00B4665E"/>
    <w:rsid w:val="00B4711A"/>
    <w:rsid w:val="00B575C8"/>
    <w:rsid w:val="00B62949"/>
    <w:rsid w:val="00B6619B"/>
    <w:rsid w:val="00B726A4"/>
    <w:rsid w:val="00B7694B"/>
    <w:rsid w:val="00B77706"/>
    <w:rsid w:val="00B87940"/>
    <w:rsid w:val="00BA4765"/>
    <w:rsid w:val="00BA4BDB"/>
    <w:rsid w:val="00BB10BE"/>
    <w:rsid w:val="00BB1ACF"/>
    <w:rsid w:val="00BB2953"/>
    <w:rsid w:val="00BC44CE"/>
    <w:rsid w:val="00BC74BF"/>
    <w:rsid w:val="00BD26C7"/>
    <w:rsid w:val="00BE176B"/>
    <w:rsid w:val="00BE3854"/>
    <w:rsid w:val="00BE3BC7"/>
    <w:rsid w:val="00BE75EF"/>
    <w:rsid w:val="00BF0D26"/>
    <w:rsid w:val="00BF1944"/>
    <w:rsid w:val="00BF65F5"/>
    <w:rsid w:val="00BF73CB"/>
    <w:rsid w:val="00C03852"/>
    <w:rsid w:val="00C0397D"/>
    <w:rsid w:val="00C04675"/>
    <w:rsid w:val="00C121CA"/>
    <w:rsid w:val="00C14D2B"/>
    <w:rsid w:val="00C15632"/>
    <w:rsid w:val="00C16315"/>
    <w:rsid w:val="00C2131A"/>
    <w:rsid w:val="00C2180F"/>
    <w:rsid w:val="00C271D2"/>
    <w:rsid w:val="00C27798"/>
    <w:rsid w:val="00C27A4A"/>
    <w:rsid w:val="00C31BE5"/>
    <w:rsid w:val="00C33A15"/>
    <w:rsid w:val="00C36F3C"/>
    <w:rsid w:val="00C370BA"/>
    <w:rsid w:val="00C471E4"/>
    <w:rsid w:val="00C51343"/>
    <w:rsid w:val="00C51ACD"/>
    <w:rsid w:val="00C61376"/>
    <w:rsid w:val="00C644D7"/>
    <w:rsid w:val="00C64ECA"/>
    <w:rsid w:val="00C77BA2"/>
    <w:rsid w:val="00C82B51"/>
    <w:rsid w:val="00C90069"/>
    <w:rsid w:val="00C93073"/>
    <w:rsid w:val="00C97BC0"/>
    <w:rsid w:val="00CA1230"/>
    <w:rsid w:val="00CA3601"/>
    <w:rsid w:val="00CA430D"/>
    <w:rsid w:val="00CB21F1"/>
    <w:rsid w:val="00CB59B1"/>
    <w:rsid w:val="00CC0D84"/>
    <w:rsid w:val="00CC6910"/>
    <w:rsid w:val="00CC780F"/>
    <w:rsid w:val="00CD02D2"/>
    <w:rsid w:val="00CD2F94"/>
    <w:rsid w:val="00CE1D06"/>
    <w:rsid w:val="00CE3D28"/>
    <w:rsid w:val="00CE524F"/>
    <w:rsid w:val="00CF0BD9"/>
    <w:rsid w:val="00CF58B4"/>
    <w:rsid w:val="00CF7360"/>
    <w:rsid w:val="00D016A7"/>
    <w:rsid w:val="00D10A59"/>
    <w:rsid w:val="00D12587"/>
    <w:rsid w:val="00D1384B"/>
    <w:rsid w:val="00D21EBA"/>
    <w:rsid w:val="00D36DD3"/>
    <w:rsid w:val="00D416AA"/>
    <w:rsid w:val="00D41B5A"/>
    <w:rsid w:val="00D45259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A5FB3"/>
    <w:rsid w:val="00DA6527"/>
    <w:rsid w:val="00DB3411"/>
    <w:rsid w:val="00DC0BA4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7AB0"/>
    <w:rsid w:val="00E03B73"/>
    <w:rsid w:val="00E04368"/>
    <w:rsid w:val="00E118AE"/>
    <w:rsid w:val="00E136B7"/>
    <w:rsid w:val="00E14C46"/>
    <w:rsid w:val="00E1558C"/>
    <w:rsid w:val="00E15B63"/>
    <w:rsid w:val="00E221F0"/>
    <w:rsid w:val="00E24F5F"/>
    <w:rsid w:val="00E3598B"/>
    <w:rsid w:val="00E43FBE"/>
    <w:rsid w:val="00E4442E"/>
    <w:rsid w:val="00E45CD4"/>
    <w:rsid w:val="00E504AE"/>
    <w:rsid w:val="00E524B2"/>
    <w:rsid w:val="00E53558"/>
    <w:rsid w:val="00E55E07"/>
    <w:rsid w:val="00E56B31"/>
    <w:rsid w:val="00E6476F"/>
    <w:rsid w:val="00E74A3F"/>
    <w:rsid w:val="00E813F6"/>
    <w:rsid w:val="00E84D82"/>
    <w:rsid w:val="00E86C9E"/>
    <w:rsid w:val="00E905E1"/>
    <w:rsid w:val="00E93434"/>
    <w:rsid w:val="00E964E5"/>
    <w:rsid w:val="00EA08A6"/>
    <w:rsid w:val="00EA5D3A"/>
    <w:rsid w:val="00EB051F"/>
    <w:rsid w:val="00EB3EC0"/>
    <w:rsid w:val="00EC0C1D"/>
    <w:rsid w:val="00EC2BD0"/>
    <w:rsid w:val="00EC46AB"/>
    <w:rsid w:val="00EC7A2F"/>
    <w:rsid w:val="00ED1F4B"/>
    <w:rsid w:val="00ED33E1"/>
    <w:rsid w:val="00ED6BBD"/>
    <w:rsid w:val="00EE2AD7"/>
    <w:rsid w:val="00EF465D"/>
    <w:rsid w:val="00F07F87"/>
    <w:rsid w:val="00F111D6"/>
    <w:rsid w:val="00F15A3F"/>
    <w:rsid w:val="00F20A58"/>
    <w:rsid w:val="00F232C9"/>
    <w:rsid w:val="00F2402F"/>
    <w:rsid w:val="00F321BE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705BB"/>
    <w:rsid w:val="00F744BA"/>
    <w:rsid w:val="00F75F25"/>
    <w:rsid w:val="00F84A93"/>
    <w:rsid w:val="00F874E4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1589"/>
    <w:rsid w:val="00FE3355"/>
    <w:rsid w:val="00FE5917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4:docId w14:val="03D9CFC3"/>
  <w15:docId w15:val="{9454CDE5-543A-4375-8B35-07F62C41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D0D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Heading5">
    <w:name w:val="heading 5"/>
    <w:basedOn w:val="Normal"/>
    <w:next w:val="Normal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Aufzhlung3">
    <w:name w:val="Formatvorlage Aufzählung 3"/>
    <w:basedOn w:val="Normal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Heading1"/>
    <w:next w:val="Normal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Normal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Normal"/>
    <w:rsid w:val="008957D0"/>
    <w:pPr>
      <w:numPr>
        <w:numId w:val="20"/>
      </w:numPr>
    </w:pPr>
  </w:style>
  <w:style w:type="paragraph" w:styleId="DocumentMap">
    <w:name w:val="Document Map"/>
    <w:basedOn w:val="Normal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ooter">
    <w:name w:val="footer"/>
    <w:basedOn w:val="Normal"/>
    <w:link w:val="FooterChar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ooterChar">
    <w:name w:val="Footer Char"/>
    <w:link w:val="Footer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PageNumber">
    <w:name w:val="page number"/>
    <w:rsid w:val="001F16DC"/>
    <w:rPr>
      <w:rFonts w:ascii="Arial" w:hAnsi="Arial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TOC2">
    <w:name w:val="toc 2"/>
    <w:basedOn w:val="Normal"/>
    <w:next w:val="Normal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TOC3">
    <w:name w:val="toc 3"/>
    <w:basedOn w:val="Normal"/>
    <w:next w:val="Normal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056E7F"/>
    <w:pPr>
      <w:spacing w:after="120"/>
      <w:ind w:left="170"/>
    </w:pPr>
    <w:rPr>
      <w:szCs w:val="20"/>
    </w:rPr>
  </w:style>
  <w:style w:type="paragraph" w:styleId="TOC5">
    <w:name w:val="toc 5"/>
    <w:basedOn w:val="Normal"/>
    <w:next w:val="Normal"/>
    <w:autoRedefine/>
    <w:semiHidden/>
    <w:rsid w:val="00A71F4D"/>
    <w:pPr>
      <w:spacing w:after="120"/>
    </w:pPr>
    <w:rPr>
      <w:szCs w:val="20"/>
    </w:rPr>
  </w:style>
  <w:style w:type="paragraph" w:styleId="TOC6">
    <w:name w:val="toc 6"/>
    <w:basedOn w:val="Normal"/>
    <w:next w:val="Normal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LineNumber">
    <w:name w:val="line number"/>
    <w:basedOn w:val="DefaultParagraphFont"/>
    <w:rsid w:val="00E504AE"/>
  </w:style>
  <w:style w:type="paragraph" w:styleId="FootnoteText">
    <w:name w:val="footnote text"/>
    <w:basedOn w:val="Normal"/>
    <w:semiHidden/>
    <w:rsid w:val="00DA5FB3"/>
    <w:rPr>
      <w:sz w:val="20"/>
      <w:szCs w:val="20"/>
    </w:rPr>
  </w:style>
  <w:style w:type="character" w:styleId="FootnoteReference">
    <w:name w:val="footnote reference"/>
    <w:semiHidden/>
    <w:rsid w:val="00DA5FB3"/>
    <w:rPr>
      <w:vertAlign w:val="superscript"/>
    </w:rPr>
  </w:style>
  <w:style w:type="table" w:styleId="TableGrid">
    <w:name w:val="Table Grid"/>
    <w:basedOn w:val="TableNormal"/>
    <w:rsid w:val="000D6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1402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TableofFigures">
    <w:name w:val="table of figures"/>
    <w:basedOn w:val="Normal"/>
    <w:next w:val="Normal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Bibliography">
    <w:name w:val="Bibliography"/>
    <w:basedOn w:val="Normal"/>
    <w:next w:val="Normal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CommentReference">
    <w:name w:val="annotation reference"/>
    <w:semiHidden/>
    <w:unhideWhenUsed/>
    <w:rsid w:val="00D416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CommentTextChar">
    <w:name w:val="Comment Text Char"/>
    <w:link w:val="Comment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Normal"/>
    <w:next w:val="Normal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Normal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Normal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Normal"/>
    <w:rsid w:val="00894018"/>
    <w:rPr>
      <w:b/>
      <w:sz w:val="40"/>
      <w:szCs w:val="40"/>
    </w:rPr>
  </w:style>
  <w:style w:type="paragraph" w:customStyle="1" w:styleId="DeckblattAutor">
    <w:name w:val="Deckblatt Autor"/>
    <w:basedOn w:val="Normal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Normal"/>
    <w:qFormat/>
    <w:rsid w:val="002E523E"/>
    <w:rPr>
      <w:color w:val="00846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yperlink" Target="mailto:pdiemt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FH Technikum Wien Farben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2</TotalTime>
  <Pages>10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Einleitung</vt:lpstr>
      <vt:lpstr>Einleitung</vt:lpstr>
    </vt:vector>
  </TitlesOfParts>
  <Company>Technikum Wien</Company>
  <LinksUpToDate>false</LinksUpToDate>
  <CharactersWithSpaces>3237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cargo-partner</cp:lastModifiedBy>
  <cp:revision>5</cp:revision>
  <cp:lastPrinted>2009-02-06T11:08:00Z</cp:lastPrinted>
  <dcterms:created xsi:type="dcterms:W3CDTF">2021-08-12T06:42:00Z</dcterms:created>
  <dcterms:modified xsi:type="dcterms:W3CDTF">2021-08-12T06:49:00Z</dcterms:modified>
</cp:coreProperties>
</file>